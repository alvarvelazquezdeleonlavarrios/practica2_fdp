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1"/>
        <w:gridCol w:w="3402"/>
        <w:gridCol w:w="1701"/>
        <w:gridCol w:w="1984"/>
        <w:gridCol w:w="1985"/>
      </w:tblGrid>
      <w:tr w:rsidR="00CE1AC1" w14:paraId="5C301D4F" w14:textId="77777777"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E064" w14:textId="77777777" w:rsidR="00CE1AC1" w:rsidRDefault="00CE1AC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14:paraId="7C9956E8" w14:textId="77777777" w:rsidR="00CE1AC1" w:rsidRDefault="00A663CA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1"/>
                <w:rFonts w:ascii="Calibri" w:eastAsia="Times New Roman" w:hAnsi="Calibri" w:cs="Times New Roman"/>
                <w:noProof/>
                <w:color w:val="000000"/>
                <w:kern w:val="0"/>
                <w:sz w:val="22"/>
                <w:szCs w:val="22"/>
                <w:lang w:val="es-ES_tradnl" w:eastAsia="ja-JP" w:bidi="ar-SA"/>
              </w:rPr>
              <w:drawing>
                <wp:anchor distT="0" distB="0" distL="114300" distR="114300" simplePos="0" relativeHeight="251660288" behindDoc="1" locked="0" layoutInCell="1" allowOverlap="1" wp14:anchorId="2C38D222" wp14:editId="1AE224BE">
                  <wp:simplePos x="0" y="0"/>
                  <wp:positionH relativeFrom="column">
                    <wp:posOffset>172721</wp:posOffset>
                  </wp:positionH>
                  <wp:positionV relativeFrom="paragraph">
                    <wp:posOffset>142875</wp:posOffset>
                  </wp:positionV>
                  <wp:extent cx="600075" cy="628650"/>
                  <wp:effectExtent l="0" t="0" r="9525" b="0"/>
                  <wp:wrapNone/>
                  <wp:docPr id="1" name="Imagen 1267" descr="escudofi_color_m2008_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808C8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466595EE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  <w:t>Carátula para entrega de prácticas</w:t>
            </w:r>
          </w:p>
          <w:p w14:paraId="4235AAEB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AE2F3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Código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13522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</w:p>
        </w:tc>
      </w:tr>
      <w:tr w:rsidR="00CE1AC1" w14:paraId="433D04B0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563C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62346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4085A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Versión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128F4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02</w:t>
            </w:r>
          </w:p>
        </w:tc>
      </w:tr>
      <w:tr w:rsidR="00CE1AC1" w14:paraId="22864725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9AAEF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F41E2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F3147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Página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230C8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1/1</w:t>
            </w:r>
          </w:p>
        </w:tc>
      </w:tr>
      <w:tr w:rsidR="00CE1AC1" w14:paraId="6692FCDA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40BCB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52ACF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82CA6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Sección ISO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5DA42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</w:p>
        </w:tc>
      </w:tr>
      <w:tr w:rsidR="00CE1AC1" w14:paraId="0210EF38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2019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0B1DF2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8B5F6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Fecha de emisión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99187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25 de junio de 2014</w:t>
            </w:r>
          </w:p>
        </w:tc>
      </w:tr>
      <w:tr w:rsidR="00CE1AC1" w14:paraId="289936B1" w14:textId="77777777">
        <w:trPr>
          <w:trHeight w:val="35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B5DE88" w14:textId="77777777" w:rsidR="00CE1AC1" w:rsidRDefault="00A663CA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1"/>
                <w:rFonts w:ascii="Arial" w:eastAsia="Times New Roman" w:hAnsi="Arial" w:cs="Arial"/>
                <w:kern w:val="0"/>
                <w:lang w:val="es-MX" w:eastAsia="es-MX" w:bidi="ar-SA"/>
              </w:rPr>
              <w:t>Secretaría/División: División de Ingeniería Eléctrica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6E12D" w14:textId="77777777" w:rsidR="00CE1AC1" w:rsidRDefault="00A663CA">
            <w:pPr>
              <w:widowControl/>
              <w:suppressAutoHyphens w:val="0"/>
              <w:jc w:val="center"/>
              <w:textAlignment w:val="auto"/>
            </w:pPr>
            <w:r>
              <w:rPr>
                <w:rStyle w:val="Fuentedeprrafopredeter1"/>
                <w:rFonts w:ascii="Arial" w:eastAsia="Times New Roman" w:hAnsi="Arial" w:cs="Arial"/>
                <w:kern w:val="0"/>
                <w:lang w:val="es-MX" w:eastAsia="es-MX" w:bidi="ar-SA"/>
              </w:rPr>
              <w:t>Área/Departamento: Laboratorios de computación salas A y B</w:t>
            </w:r>
          </w:p>
        </w:tc>
      </w:tr>
    </w:tbl>
    <w:p w14:paraId="18D3F8C0" w14:textId="77777777" w:rsidR="00CE1AC1" w:rsidRDefault="00CE1AC1">
      <w:pPr>
        <w:pStyle w:val="Standard"/>
      </w:pPr>
    </w:p>
    <w:p w14:paraId="16FA9D11" w14:textId="77777777" w:rsidR="00CE1AC1" w:rsidRDefault="00A663CA">
      <w:pPr>
        <w:pStyle w:val="Standard"/>
        <w:jc w:val="center"/>
      </w:pPr>
      <w:r>
        <w:rPr>
          <w:rStyle w:val="Fuentedeprrafopredeter1"/>
          <w:sz w:val="72"/>
          <w:szCs w:val="72"/>
          <w:lang w:val="es-MX"/>
        </w:rPr>
        <w:t>Laboratorio</w:t>
      </w:r>
      <w:r>
        <w:rPr>
          <w:rStyle w:val="Fuentedeprrafopredeter1"/>
          <w:sz w:val="72"/>
          <w:szCs w:val="72"/>
        </w:rPr>
        <w:t xml:space="preserve"> de </w:t>
      </w:r>
      <w:r>
        <w:rPr>
          <w:rStyle w:val="Fuentedeprrafopredeter1"/>
          <w:sz w:val="72"/>
          <w:szCs w:val="72"/>
          <w:lang w:val="es-MX"/>
        </w:rPr>
        <w:t>computación</w:t>
      </w:r>
    </w:p>
    <w:p w14:paraId="27685B4F" w14:textId="77777777" w:rsidR="00CE1AC1" w:rsidRDefault="00A663CA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6983C023" w14:textId="77777777" w:rsidR="00CE1AC1" w:rsidRDefault="00A663CA">
      <w:pPr>
        <w:pStyle w:val="Standard"/>
        <w:jc w:val="center"/>
      </w:pPr>
      <w:r>
        <w:rPr>
          <w:rStyle w:val="Fuentedeprrafopredeter1"/>
          <w:noProof/>
          <w:sz w:val="44"/>
          <w:szCs w:val="44"/>
          <w:lang w:val="es-ES_tradnl" w:eastAsia="ja-JP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83DF3" wp14:editId="015D8493">
                <wp:simplePos x="0" y="0"/>
                <wp:positionH relativeFrom="column">
                  <wp:posOffset>-117043</wp:posOffset>
                </wp:positionH>
                <wp:positionV relativeFrom="paragraph">
                  <wp:posOffset>216347</wp:posOffset>
                </wp:positionV>
                <wp:extent cx="6769732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732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type w14:anchorId="175B9A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2pt;margin-top:17.05pt;width:533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" strokecolor="#3465a4" strokeweight=".35281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50"/>
        <w:gridCol w:w="6904"/>
      </w:tblGrid>
      <w:tr w:rsidR="00CE1AC1" w14:paraId="223DCF43" w14:textId="77777777" w:rsidTr="00CF3808">
        <w:trPr>
          <w:trHeight w:hRule="exact" w:val="856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EE1C4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ED82159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588BC" w14:textId="77777777" w:rsidR="00CE1AC1" w:rsidRDefault="00CE1AC1">
            <w:pPr>
              <w:pStyle w:val="TableContents"/>
              <w:ind w:left="629"/>
            </w:pPr>
          </w:p>
          <w:p w14:paraId="44844AFE" w14:textId="0DDB38DB" w:rsidR="00CF3808" w:rsidRDefault="00CF3808" w:rsidP="00CF3808">
            <w:pPr>
              <w:pStyle w:val="TableContents"/>
            </w:pPr>
            <w:r>
              <w:t xml:space="preserve">          Rodriguez Espino Claudia</w:t>
            </w:r>
          </w:p>
        </w:tc>
      </w:tr>
      <w:tr w:rsidR="00CE1AC1" w14:paraId="526AF2DF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500C7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4A3B980D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8C6AF" w14:textId="77777777" w:rsidR="00CE1AC1" w:rsidRDefault="00CE1AC1">
            <w:pPr>
              <w:pStyle w:val="TableContents"/>
              <w:ind w:left="629"/>
            </w:pPr>
          </w:p>
          <w:p w14:paraId="6B4508AE" w14:textId="38D992A3" w:rsidR="00CF3808" w:rsidRDefault="00CF3808" w:rsidP="00CF3808">
            <w:pPr>
              <w:pStyle w:val="TableContents"/>
            </w:pPr>
            <w:r>
              <w:t xml:space="preserve">          Fundamentos de Programación</w:t>
            </w:r>
          </w:p>
        </w:tc>
      </w:tr>
      <w:tr w:rsidR="00CE1AC1" w14:paraId="16BF9E61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431FF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22EED70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18F76" w14:textId="77777777" w:rsidR="00CE1AC1" w:rsidRDefault="00CE1AC1">
            <w:pPr>
              <w:pStyle w:val="TableContents"/>
              <w:ind w:left="629"/>
            </w:pPr>
          </w:p>
          <w:p w14:paraId="2D57A772" w14:textId="2E20E188" w:rsidR="00CF3808" w:rsidRDefault="00CF3808">
            <w:pPr>
              <w:pStyle w:val="TableContents"/>
              <w:ind w:left="629"/>
            </w:pPr>
            <w:r>
              <w:t>1102</w:t>
            </w:r>
          </w:p>
        </w:tc>
      </w:tr>
      <w:tr w:rsidR="00CE1AC1" w14:paraId="36FFAA0F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B9A2C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3C666E6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8EC2F" w14:textId="77777777" w:rsidR="00CE1AC1" w:rsidRDefault="00CE1AC1">
            <w:pPr>
              <w:pStyle w:val="TableContents"/>
              <w:ind w:left="629"/>
            </w:pPr>
          </w:p>
          <w:p w14:paraId="5D664205" w14:textId="0372F522" w:rsidR="00CF3808" w:rsidRDefault="00CF3808">
            <w:pPr>
              <w:pStyle w:val="TableContents"/>
              <w:ind w:left="629"/>
            </w:pPr>
            <w:r>
              <w:t>#</w:t>
            </w:r>
            <w:r w:rsidR="00BD0A5C">
              <w:t>2</w:t>
            </w:r>
          </w:p>
        </w:tc>
      </w:tr>
      <w:tr w:rsidR="00CE1AC1" w14:paraId="223FFE43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2BDF0A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3183116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E60F1" w14:textId="77777777" w:rsidR="00CE1AC1" w:rsidRDefault="00CE1AC1">
            <w:pPr>
              <w:pStyle w:val="TableContents"/>
              <w:ind w:left="629"/>
            </w:pPr>
          </w:p>
          <w:p w14:paraId="02200A83" w14:textId="40550D60" w:rsidR="00CF3808" w:rsidRDefault="00CF3808">
            <w:pPr>
              <w:pStyle w:val="TableContents"/>
              <w:ind w:left="629"/>
            </w:pPr>
            <w:r>
              <w:t>Velázquez de León Lavarrios Alvar</w:t>
            </w:r>
          </w:p>
        </w:tc>
      </w:tr>
      <w:tr w:rsidR="00CE1AC1" w14:paraId="2985E2B2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A0C70" w14:textId="77777777" w:rsidR="00CE1AC1" w:rsidRDefault="00CE1AC1">
            <w:pPr>
              <w:pStyle w:val="Cambria"/>
              <w:ind w:left="629"/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BE2BA" w14:textId="77777777" w:rsidR="00CE1AC1" w:rsidRDefault="00CE1AC1">
            <w:pPr>
              <w:pStyle w:val="TableContents"/>
              <w:ind w:left="629"/>
            </w:pPr>
          </w:p>
        </w:tc>
      </w:tr>
      <w:tr w:rsidR="00CE1AC1" w14:paraId="6D95B7E7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69A83" w14:textId="77777777" w:rsidR="00CE1AC1" w:rsidRDefault="00CE1AC1">
            <w:pPr>
              <w:pStyle w:val="Cambria"/>
              <w:ind w:left="629"/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250E1" w14:textId="77777777" w:rsidR="00CE1AC1" w:rsidRDefault="00CE1AC1" w:rsidP="00CF3808">
            <w:pPr>
              <w:pStyle w:val="TableContents"/>
            </w:pPr>
          </w:p>
        </w:tc>
      </w:tr>
      <w:tr w:rsidR="00CE1AC1" w14:paraId="5F3A787C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D15E7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7FDF17F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EFEEF" w14:textId="77777777" w:rsidR="00CE1AC1" w:rsidRDefault="00CE1AC1">
            <w:pPr>
              <w:pStyle w:val="TableContents"/>
              <w:ind w:left="629"/>
            </w:pPr>
          </w:p>
          <w:p w14:paraId="54265FEA" w14:textId="00B6CF40" w:rsidR="00CF3808" w:rsidRDefault="00CF3808">
            <w:pPr>
              <w:pStyle w:val="TableContents"/>
              <w:ind w:left="629"/>
            </w:pPr>
            <w:r>
              <w:t>Primero</w:t>
            </w:r>
          </w:p>
        </w:tc>
      </w:tr>
      <w:tr w:rsidR="00CE1AC1" w14:paraId="0E11C242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D1D23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AC3BDBB" w14:textId="77777777" w:rsidR="00CE1AC1" w:rsidRDefault="00A663CA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9BA95" w14:textId="77777777" w:rsidR="00CE1AC1" w:rsidRDefault="00CE1AC1">
            <w:pPr>
              <w:pStyle w:val="TableContents"/>
              <w:ind w:left="629"/>
            </w:pPr>
          </w:p>
          <w:p w14:paraId="625265A1" w14:textId="356A3FB8" w:rsidR="00820E5C" w:rsidRDefault="003C1C51">
            <w:pPr>
              <w:pStyle w:val="TableContents"/>
              <w:ind w:left="629"/>
            </w:pPr>
            <w:r>
              <w:t>25 de Agosto de 2017</w:t>
            </w:r>
          </w:p>
        </w:tc>
      </w:tr>
      <w:tr w:rsidR="00CE1AC1" w14:paraId="19716931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61F9D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507A85F" w14:textId="77777777" w:rsidR="00CE1AC1" w:rsidRDefault="00A663CA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Obervaciones:</w:t>
            </w:r>
            <w: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D3124B" w14:textId="77777777" w:rsidR="00CE1AC1" w:rsidRDefault="00CE1AC1">
            <w:pPr>
              <w:pStyle w:val="TableContents"/>
              <w:ind w:left="629"/>
            </w:pPr>
          </w:p>
        </w:tc>
      </w:tr>
      <w:tr w:rsidR="00CE1AC1" w14:paraId="4F715210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D3B25" w14:textId="77777777" w:rsidR="00CE1AC1" w:rsidRDefault="00CE1AC1">
            <w:pPr>
              <w:pStyle w:val="Standard"/>
              <w:ind w:left="629"/>
              <w:jc w:val="right"/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2C9B6" w14:textId="77777777" w:rsidR="00CE1AC1" w:rsidRDefault="00CE1AC1">
            <w:pPr>
              <w:pStyle w:val="TableContents"/>
              <w:ind w:left="629"/>
            </w:pPr>
          </w:p>
        </w:tc>
      </w:tr>
    </w:tbl>
    <w:p w14:paraId="49660EE5" w14:textId="77777777" w:rsidR="00CE1AC1" w:rsidRDefault="00CE1AC1">
      <w:pPr>
        <w:pStyle w:val="Standard"/>
      </w:pPr>
    </w:p>
    <w:p w14:paraId="0DD751F0" w14:textId="77777777" w:rsidR="00820E5C" w:rsidRDefault="00A663CA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</w:p>
    <w:p w14:paraId="7AF10F26" w14:textId="77777777" w:rsidR="00820E5C" w:rsidRDefault="00820E5C">
      <w:pPr>
        <w:pStyle w:val="Standard"/>
        <w:rPr>
          <w:rFonts w:ascii="Calibri" w:hAnsi="Calibri"/>
          <w:color w:val="000000"/>
          <w:sz w:val="52"/>
        </w:rPr>
      </w:pPr>
    </w:p>
    <w:p w14:paraId="6B565449" w14:textId="186F2527" w:rsidR="00CE1AC1" w:rsidRDefault="00A663CA" w:rsidP="00820E5C">
      <w:pPr>
        <w:pStyle w:val="Standard"/>
        <w:jc w:val="center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lastRenderedPageBreak/>
        <w:t>CALIFICACIÓN: __________</w:t>
      </w:r>
    </w:p>
    <w:p w14:paraId="69EC6057" w14:textId="77777777" w:rsidR="00CE1AC1" w:rsidRDefault="00CE1AC1">
      <w:pPr>
        <w:pStyle w:val="Standard"/>
      </w:pPr>
    </w:p>
    <w:p w14:paraId="091F0636" w14:textId="77777777" w:rsidR="003C1C51" w:rsidRDefault="003C1C51">
      <w:pPr>
        <w:pStyle w:val="Standard"/>
      </w:pPr>
    </w:p>
    <w:p w14:paraId="063DEFCE" w14:textId="64308E46" w:rsidR="003C1C51" w:rsidRDefault="003C1C51" w:rsidP="003C1C51">
      <w:pPr>
        <w:pStyle w:val="Standard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Objetivos</w:t>
      </w:r>
    </w:p>
    <w:p w14:paraId="10406D41" w14:textId="4E196910" w:rsidR="00A24AA0" w:rsidRPr="00A24AA0" w:rsidRDefault="00A24AA0" w:rsidP="00A24AA0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</w:rPr>
        <w:t>Conocer algunos de los co</w:t>
      </w:r>
      <w:r>
        <w:rPr>
          <w:rFonts w:ascii="Arial" w:hAnsi="Arial" w:cs="Arial"/>
          <w:sz w:val="28"/>
          <w:szCs w:val="28"/>
          <w:lang w:val="es-ES"/>
        </w:rPr>
        <w:t>mandos básicos del sistema operativo GNU/Linux</w:t>
      </w:r>
      <w:r w:rsidR="00F11698">
        <w:rPr>
          <w:rFonts w:ascii="Arial" w:hAnsi="Arial" w:cs="Arial"/>
          <w:sz w:val="28"/>
          <w:szCs w:val="28"/>
          <w:lang w:val="es-ES"/>
        </w:rPr>
        <w:t xml:space="preserve">, así como también conocer la importancia de éste </w:t>
      </w:r>
      <w:r w:rsidR="009F31CF">
        <w:rPr>
          <w:rFonts w:ascii="Arial" w:hAnsi="Arial" w:cs="Arial"/>
          <w:sz w:val="28"/>
          <w:szCs w:val="28"/>
          <w:lang w:val="es-ES"/>
        </w:rPr>
        <w:t>y el saber tabajar en el modo textual ó sin el modo gráfico.</w:t>
      </w:r>
    </w:p>
    <w:p w14:paraId="11256F6E" w14:textId="77777777" w:rsidR="003C1C51" w:rsidRDefault="003C1C51" w:rsidP="003C1C51">
      <w:pPr>
        <w:pStyle w:val="Standard"/>
        <w:jc w:val="center"/>
        <w:rPr>
          <w:rFonts w:ascii="Arial" w:hAnsi="Arial" w:cs="Arial"/>
          <w:sz w:val="32"/>
          <w:szCs w:val="32"/>
        </w:rPr>
      </w:pPr>
    </w:p>
    <w:p w14:paraId="35CEFFED" w14:textId="7C70C7D2" w:rsidR="003C1C51" w:rsidRDefault="003C1C51" w:rsidP="003C1C51">
      <w:pPr>
        <w:pStyle w:val="Standard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Desarrollo</w:t>
      </w:r>
    </w:p>
    <w:p w14:paraId="6A654828" w14:textId="0F130AAB" w:rsidR="009F31CF" w:rsidRPr="003500F2" w:rsidRDefault="00D41BCB" w:rsidP="009F31CF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</w:rPr>
        <w:t xml:space="preserve">En el laboratorio se </w:t>
      </w:r>
      <w:r w:rsidR="003500F2">
        <w:rPr>
          <w:rFonts w:ascii="Arial" w:hAnsi="Arial" w:cs="Arial"/>
          <w:sz w:val="28"/>
          <w:szCs w:val="28"/>
        </w:rPr>
        <w:t>comenzó a trabajar con un programa en Windows que a simple vista simulaba a la terminal del sistema operativo GNU/Linux, en donde se ingresaron una serie de comandos básicos para realizar acciones como acceder a una ubicación en específico, crear un archivo con formato o una carpeta</w:t>
      </w:r>
      <w:r w:rsidR="00162163">
        <w:rPr>
          <w:rFonts w:ascii="Arial" w:hAnsi="Arial" w:cs="Arial"/>
          <w:sz w:val="28"/>
          <w:szCs w:val="28"/>
        </w:rPr>
        <w:t xml:space="preserve"> en donde se indica una nueva ubicación</w:t>
      </w:r>
      <w:r w:rsidR="003500F2">
        <w:rPr>
          <w:rFonts w:ascii="Arial" w:hAnsi="Arial" w:cs="Arial"/>
          <w:sz w:val="28"/>
          <w:szCs w:val="28"/>
        </w:rPr>
        <w:t>, mover archivos de una ubicación a otra, pedir al sistema una lectura del contenido, y copiar o eliminar un archivo o carpeta.</w:t>
      </w:r>
      <w:r w:rsidR="00162163">
        <w:rPr>
          <w:rFonts w:ascii="Arial" w:hAnsi="Arial" w:cs="Arial"/>
          <w:sz w:val="28"/>
          <w:szCs w:val="28"/>
        </w:rPr>
        <w:t xml:space="preserve"> En el caso de ésta práctica</w:t>
      </w:r>
      <w:r w:rsidR="003500F2">
        <w:rPr>
          <w:rFonts w:ascii="Arial" w:hAnsi="Arial" w:cs="Arial"/>
          <w:sz w:val="28"/>
          <w:szCs w:val="28"/>
        </w:rPr>
        <w:t>, se pidió trabajar con éstos comandos a partir de archivos de tipo texto (como pdf, txt, doc)</w:t>
      </w:r>
      <w:r w:rsidR="00162163">
        <w:rPr>
          <w:rFonts w:ascii="Arial" w:hAnsi="Arial" w:cs="Arial"/>
          <w:sz w:val="28"/>
          <w:szCs w:val="28"/>
        </w:rPr>
        <w:t>, los cuales eran creados por el usuario desde la terminal.</w:t>
      </w:r>
    </w:p>
    <w:p w14:paraId="613D0189" w14:textId="77777777" w:rsidR="003C1C51" w:rsidRDefault="003C1C51" w:rsidP="003C1C51">
      <w:pPr>
        <w:pStyle w:val="Standard"/>
        <w:jc w:val="center"/>
        <w:rPr>
          <w:rFonts w:ascii="Arial" w:hAnsi="Arial" w:cs="Arial"/>
          <w:sz w:val="32"/>
          <w:szCs w:val="32"/>
        </w:rPr>
      </w:pPr>
    </w:p>
    <w:p w14:paraId="0DAEC871" w14:textId="054C41FD" w:rsidR="003C1C51" w:rsidRDefault="003C1C51" w:rsidP="003C1C51">
      <w:pPr>
        <w:pStyle w:val="Standard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Conclusiones</w:t>
      </w:r>
    </w:p>
    <w:p w14:paraId="688D039B" w14:textId="0C277378" w:rsidR="00162163" w:rsidRDefault="00A76155" w:rsidP="00A76155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 de suma importancia el saber y comprender el funcionamiento de códigos y de comandos dentro de un sistema operativo en casos en donde la representación gráfica del sistema no esté disponible o presente algún fallo que impida al usuario seguir con las labores básicas de éste. Además, son de alguna manera las bases para que una persona pueda aprender a interpretar lo que está haciendo una computadora al momento de r</w:t>
      </w:r>
      <w:r w:rsidR="00C94895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alizar una operació</w:t>
      </w:r>
      <w:r w:rsidR="00C94895">
        <w:rPr>
          <w:rFonts w:ascii="Arial" w:hAnsi="Arial" w:cs="Arial"/>
          <w:sz w:val="28"/>
          <w:szCs w:val="28"/>
        </w:rPr>
        <w:t>n del sistema, pero también que pueda aprender a programar.</w:t>
      </w:r>
    </w:p>
    <w:p w14:paraId="7E571B23" w14:textId="77777777" w:rsidR="005A6EDF" w:rsidRDefault="005A6EDF" w:rsidP="00A76155">
      <w:pPr>
        <w:pStyle w:val="Standard"/>
        <w:jc w:val="both"/>
        <w:rPr>
          <w:rFonts w:ascii="Arial" w:hAnsi="Arial" w:cs="Arial"/>
          <w:sz w:val="28"/>
          <w:szCs w:val="28"/>
        </w:rPr>
      </w:pPr>
    </w:p>
    <w:p w14:paraId="6EB90E11" w14:textId="1B575655" w:rsidR="005A6EDF" w:rsidRDefault="005A6EDF" w:rsidP="005A6EDF">
      <w:pPr>
        <w:pStyle w:val="Standard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 repositorio en GitHub</w:t>
      </w:r>
    </w:p>
    <w:p w14:paraId="599745A3" w14:textId="1445CE40" w:rsidR="005A6EDF" w:rsidRPr="00872E37" w:rsidRDefault="00872E37" w:rsidP="00872E37">
      <w:pPr>
        <w:pStyle w:val="Standard"/>
        <w:jc w:val="center"/>
        <w:rPr>
          <w:rFonts w:ascii="Arial" w:hAnsi="Arial" w:cs="Arial"/>
          <w:sz w:val="28"/>
          <w:szCs w:val="28"/>
          <w:lang w:val="es-ES_tradnl"/>
        </w:rPr>
      </w:pPr>
      <w:hyperlink r:id="rId7" w:history="1">
        <w:r w:rsidRPr="005A2004">
          <w:rPr>
            <w:rStyle w:val="Hipervnculo"/>
            <w:rFonts w:ascii="Arial" w:hAnsi="Arial" w:cs="Arial"/>
            <w:sz w:val="28"/>
            <w:szCs w:val="28"/>
            <w:lang w:val="es-ES_tradnl"/>
          </w:rPr>
          <w:t>https://github.com/alvarvelazquezdeleonlavarrios/practica1_fdp</w:t>
        </w:r>
      </w:hyperlink>
      <w:bookmarkStart w:id="0" w:name="_GoBack"/>
      <w:bookmarkEnd w:id="0"/>
    </w:p>
    <w:sectPr w:rsidR="005A6EDF" w:rsidRPr="00872E37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7EB5A" w14:textId="77777777" w:rsidR="00CD0108" w:rsidRDefault="00CD0108">
      <w:r>
        <w:separator/>
      </w:r>
    </w:p>
  </w:endnote>
  <w:endnote w:type="continuationSeparator" w:id="0">
    <w:p w14:paraId="70E4853B" w14:textId="77777777" w:rsidR="00CD0108" w:rsidRDefault="00CD0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E696FB" w14:textId="77777777" w:rsidR="00CD0108" w:rsidRDefault="00CD0108">
      <w:r>
        <w:rPr>
          <w:color w:val="000000"/>
        </w:rPr>
        <w:separator/>
      </w:r>
    </w:p>
  </w:footnote>
  <w:footnote w:type="continuationSeparator" w:id="0">
    <w:p w14:paraId="28B16600" w14:textId="77777777" w:rsidR="00CD0108" w:rsidRDefault="00CD01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hideSpellingErrors/>
  <w:hideGrammaticalErrors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C1"/>
    <w:rsid w:val="00162163"/>
    <w:rsid w:val="003500F2"/>
    <w:rsid w:val="003C1C51"/>
    <w:rsid w:val="005A6EDF"/>
    <w:rsid w:val="00820E5C"/>
    <w:rsid w:val="00872E37"/>
    <w:rsid w:val="008A5279"/>
    <w:rsid w:val="008B061E"/>
    <w:rsid w:val="009F31CF"/>
    <w:rsid w:val="00A24AA0"/>
    <w:rsid w:val="00A663CA"/>
    <w:rsid w:val="00A76155"/>
    <w:rsid w:val="00BD0A5C"/>
    <w:rsid w:val="00C94895"/>
    <w:rsid w:val="00CD0108"/>
    <w:rsid w:val="00CE1AC1"/>
    <w:rsid w:val="00CF3808"/>
    <w:rsid w:val="00D41BCB"/>
    <w:rsid w:val="00D743C4"/>
    <w:rsid w:val="00DA4B0E"/>
    <w:rsid w:val="00E6274E"/>
    <w:rsid w:val="00F1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689B"/>
  <w15:docId w15:val="{CABCA440-9500-411F-9105-991F8E74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a1">
    <w:name w:val="Lista1"/>
    <w:basedOn w:val="Textbody"/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character" w:styleId="Hipervnculo">
    <w:name w:val="Hyperlink"/>
    <w:basedOn w:val="Fuentedeprrafopredeter"/>
    <w:uiPriority w:val="99"/>
    <w:unhideWhenUsed/>
    <w:rsid w:val="00872E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yperlink" Target="https://github.com/alvarvelazquezdeleonlavarrios/practica1_fd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330</Words>
  <Characters>1816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Usuario de Microsoft Office</cp:lastModifiedBy>
  <cp:revision>6</cp:revision>
  <dcterms:created xsi:type="dcterms:W3CDTF">2017-08-16T02:18:00Z</dcterms:created>
  <dcterms:modified xsi:type="dcterms:W3CDTF">2017-08-25T02:37:00Z</dcterms:modified>
</cp:coreProperties>
</file>